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339" w:rsidRPr="00695E49" w:rsidRDefault="0058763A">
      <w:pPr>
        <w:pStyle w:val="Ttulo"/>
        <w:jc w:val="right"/>
        <w:rPr>
          <w:sz w:val="48"/>
        </w:rPr>
      </w:pPr>
      <w:r w:rsidRPr="00695E49">
        <w:rPr>
          <w:sz w:val="48"/>
        </w:rPr>
        <w:t>Documento d</w:t>
      </w:r>
      <w:bookmarkStart w:id="0" w:name="_GoBack"/>
      <w:bookmarkEnd w:id="0"/>
      <w:r w:rsidRPr="00695E49">
        <w:rPr>
          <w:sz w:val="48"/>
        </w:rPr>
        <w:t xml:space="preserve">e </w:t>
      </w:r>
      <w:r w:rsidR="00191E72" w:rsidRPr="00695E49">
        <w:rPr>
          <w:sz w:val="48"/>
        </w:rPr>
        <w:t>Visão</w:t>
      </w:r>
    </w:p>
    <w:p w:rsidR="008A2339" w:rsidRPr="00695E49" w:rsidRDefault="00D846A8">
      <w:pPr>
        <w:pStyle w:val="Ttulo"/>
        <w:jc w:val="right"/>
      </w:pPr>
      <w:r>
        <w:t>MG3</w:t>
      </w:r>
    </w:p>
    <w:p w:rsidR="008A2339" w:rsidRPr="00695E49" w:rsidRDefault="008A2339">
      <w:pPr>
        <w:pStyle w:val="Ttulo"/>
        <w:jc w:val="right"/>
        <w:rPr>
          <w:sz w:val="28"/>
        </w:rPr>
      </w:pPr>
    </w:p>
    <w:p w:rsidR="008A2339" w:rsidRPr="00695E49" w:rsidRDefault="008A2339">
      <w:pPr>
        <w:pStyle w:val="Ttulo"/>
        <w:rPr>
          <w:sz w:val="28"/>
        </w:rPr>
        <w:sectPr w:rsidR="008A2339" w:rsidRPr="00695E49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2607D" w:rsidRPr="00E95185" w:rsidRDefault="0052607D" w:rsidP="0052607D">
      <w:pPr>
        <w:jc w:val="center"/>
        <w:rPr>
          <w:rFonts w:ascii="Arial" w:hAnsi="Arial"/>
          <w:b/>
          <w:sz w:val="28"/>
        </w:rPr>
      </w:pPr>
      <w:r w:rsidRPr="00E95185">
        <w:rPr>
          <w:rFonts w:ascii="Arial" w:hAnsi="Arial"/>
          <w:b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52607D" w:rsidTr="00562113">
        <w:tblPrEx>
          <w:tblCellMar>
            <w:top w:w="0" w:type="dxa"/>
            <w:bottom w:w="0" w:type="dxa"/>
          </w:tblCellMar>
        </w:tblPrEx>
        <w:tc>
          <w:tcPr>
            <w:tcW w:w="1276" w:type="dxa"/>
            <w:shd w:val="pct12" w:color="000000" w:fill="FFFFFF"/>
          </w:tcPr>
          <w:p w:rsidR="0052607D" w:rsidRDefault="0052607D" w:rsidP="00562113">
            <w:pPr>
              <w:pStyle w:val="Tabletex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52607D" w:rsidRDefault="0052607D" w:rsidP="00562113">
            <w:pPr>
              <w:pStyle w:val="Tabletext"/>
              <w:ind w:left="3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:rsidR="0052607D" w:rsidRDefault="0052607D" w:rsidP="00562113">
            <w:pPr>
              <w:pStyle w:val="Tabletext"/>
              <w:ind w:left="3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:rsidR="0052607D" w:rsidRDefault="0052607D" w:rsidP="00562113">
            <w:pPr>
              <w:pStyle w:val="Tabletext"/>
              <w:ind w:left="3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Autor</w:t>
            </w:r>
          </w:p>
        </w:tc>
      </w:tr>
      <w:tr w:rsidR="0052607D" w:rsidTr="00562113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52607D" w:rsidRDefault="0052607D" w:rsidP="00562113">
            <w:pPr>
              <w:pStyle w:val="Tabletext"/>
              <w:jc w:val="center"/>
              <w:rPr>
                <w:rFonts w:ascii="Times" w:hAnsi="Times"/>
              </w:rPr>
            </w:pPr>
          </w:p>
        </w:tc>
        <w:tc>
          <w:tcPr>
            <w:tcW w:w="992" w:type="dxa"/>
          </w:tcPr>
          <w:p w:rsidR="0052607D" w:rsidRDefault="0052607D" w:rsidP="00562113">
            <w:pPr>
              <w:pStyle w:val="Tabletext"/>
              <w:ind w:left="34"/>
              <w:jc w:val="center"/>
              <w:rPr>
                <w:rFonts w:ascii="Times" w:hAnsi="Times"/>
              </w:rPr>
            </w:pPr>
          </w:p>
        </w:tc>
        <w:tc>
          <w:tcPr>
            <w:tcW w:w="4536" w:type="dxa"/>
          </w:tcPr>
          <w:p w:rsidR="0052607D" w:rsidRDefault="0052607D" w:rsidP="00562113">
            <w:pPr>
              <w:pStyle w:val="Tabletext"/>
              <w:ind w:left="34"/>
              <w:rPr>
                <w:rFonts w:ascii="Times" w:hAnsi="Times"/>
              </w:rPr>
            </w:pPr>
            <w:r>
              <w:rPr>
                <w:rFonts w:ascii="Times" w:hAnsi="Times"/>
              </w:rPr>
              <w:t>Primeira versão do documento de visão.</w:t>
            </w:r>
          </w:p>
        </w:tc>
        <w:tc>
          <w:tcPr>
            <w:tcW w:w="1985" w:type="dxa"/>
          </w:tcPr>
          <w:p w:rsidR="0052607D" w:rsidRDefault="0052607D" w:rsidP="00562113">
            <w:pPr>
              <w:pStyle w:val="Tabletext"/>
              <w:ind w:left="3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Nome</w:t>
            </w:r>
          </w:p>
        </w:tc>
      </w:tr>
      <w:tr w:rsidR="0052607D" w:rsidTr="00562113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52607D" w:rsidRDefault="00D846A8" w:rsidP="00562113">
            <w:pPr>
              <w:pStyle w:val="Tabletext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02/05/2016</w:t>
            </w:r>
          </w:p>
        </w:tc>
        <w:tc>
          <w:tcPr>
            <w:tcW w:w="992" w:type="dxa"/>
          </w:tcPr>
          <w:p w:rsidR="0052607D" w:rsidRDefault="00D846A8" w:rsidP="00562113">
            <w:pPr>
              <w:pStyle w:val="Tabletext"/>
              <w:ind w:left="34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0.0.1</w:t>
            </w:r>
          </w:p>
        </w:tc>
        <w:tc>
          <w:tcPr>
            <w:tcW w:w="4536" w:type="dxa"/>
          </w:tcPr>
          <w:p w:rsidR="0052607D" w:rsidRPr="003C0305" w:rsidRDefault="00D846A8" w:rsidP="00562113">
            <w:pPr>
              <w:pStyle w:val="Tabletext"/>
              <w:rPr>
                <w:rFonts w:ascii="Times" w:hAnsi="Times"/>
              </w:rPr>
            </w:pPr>
            <w:r>
              <w:rPr>
                <w:rFonts w:ascii="Times" w:hAnsi="Times"/>
              </w:rPr>
              <w:t>Documento preenchido.</w:t>
            </w:r>
          </w:p>
        </w:tc>
        <w:tc>
          <w:tcPr>
            <w:tcW w:w="1985" w:type="dxa"/>
          </w:tcPr>
          <w:p w:rsidR="0052607D" w:rsidRDefault="00D846A8" w:rsidP="0052607D">
            <w:pPr>
              <w:pStyle w:val="Tabletext"/>
              <w:ind w:left="30"/>
              <w:rPr>
                <w:rFonts w:ascii="Times" w:hAnsi="Times"/>
              </w:rPr>
            </w:pPr>
            <w:r>
              <w:rPr>
                <w:rFonts w:ascii="Times" w:hAnsi="Times"/>
              </w:rPr>
              <w:t>Rafael Pereira e Igor Leonardo</w:t>
            </w:r>
          </w:p>
        </w:tc>
      </w:tr>
      <w:tr w:rsidR="0052607D" w:rsidRPr="00E95185" w:rsidTr="00562113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52607D" w:rsidRDefault="0052607D" w:rsidP="00562113">
            <w:pPr>
              <w:pStyle w:val="Tabletext"/>
              <w:jc w:val="center"/>
              <w:rPr>
                <w:rFonts w:ascii="Times" w:hAnsi="Times"/>
              </w:rPr>
            </w:pPr>
          </w:p>
        </w:tc>
        <w:tc>
          <w:tcPr>
            <w:tcW w:w="992" w:type="dxa"/>
          </w:tcPr>
          <w:p w:rsidR="0052607D" w:rsidRDefault="0052607D" w:rsidP="00562113">
            <w:pPr>
              <w:pStyle w:val="Tabletext"/>
              <w:ind w:left="41"/>
              <w:jc w:val="center"/>
              <w:rPr>
                <w:rFonts w:ascii="Times" w:hAnsi="Times"/>
              </w:rPr>
            </w:pPr>
          </w:p>
        </w:tc>
        <w:tc>
          <w:tcPr>
            <w:tcW w:w="4536" w:type="dxa"/>
          </w:tcPr>
          <w:p w:rsidR="0052607D" w:rsidRDefault="0052607D" w:rsidP="00562113">
            <w:pPr>
              <w:pStyle w:val="Tabletext"/>
              <w:ind w:left="18"/>
              <w:rPr>
                <w:rFonts w:ascii="Times" w:hAnsi="Times"/>
              </w:rPr>
            </w:pPr>
          </w:p>
        </w:tc>
        <w:tc>
          <w:tcPr>
            <w:tcW w:w="1985" w:type="dxa"/>
          </w:tcPr>
          <w:p w:rsidR="0052607D" w:rsidRDefault="0052607D" w:rsidP="0052607D">
            <w:pPr>
              <w:pStyle w:val="Tabletext"/>
              <w:ind w:left="42"/>
              <w:rPr>
                <w:rFonts w:ascii="Times" w:hAnsi="Times"/>
              </w:rPr>
            </w:pPr>
          </w:p>
        </w:tc>
      </w:tr>
      <w:tr w:rsidR="0052607D" w:rsidRPr="00E95185" w:rsidTr="00562113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52607D" w:rsidRDefault="0052607D" w:rsidP="00562113">
            <w:pPr>
              <w:pStyle w:val="Tabletext"/>
              <w:jc w:val="center"/>
              <w:rPr>
                <w:rFonts w:ascii="Times" w:hAnsi="Times"/>
              </w:rPr>
            </w:pPr>
          </w:p>
        </w:tc>
        <w:tc>
          <w:tcPr>
            <w:tcW w:w="992" w:type="dxa"/>
          </w:tcPr>
          <w:p w:rsidR="0052607D" w:rsidRDefault="0052607D" w:rsidP="00562113">
            <w:pPr>
              <w:pStyle w:val="Tabletext"/>
              <w:ind w:left="41"/>
              <w:jc w:val="center"/>
              <w:rPr>
                <w:rFonts w:ascii="Times" w:hAnsi="Times"/>
              </w:rPr>
            </w:pPr>
          </w:p>
        </w:tc>
        <w:tc>
          <w:tcPr>
            <w:tcW w:w="4536" w:type="dxa"/>
          </w:tcPr>
          <w:p w:rsidR="0052607D" w:rsidRDefault="0052607D" w:rsidP="00562113">
            <w:pPr>
              <w:pStyle w:val="Tabletext"/>
              <w:ind w:left="18"/>
              <w:rPr>
                <w:rFonts w:ascii="Times" w:hAnsi="Times"/>
              </w:rPr>
            </w:pPr>
          </w:p>
        </w:tc>
        <w:tc>
          <w:tcPr>
            <w:tcW w:w="1985" w:type="dxa"/>
          </w:tcPr>
          <w:p w:rsidR="0052607D" w:rsidRDefault="0052607D" w:rsidP="00562113">
            <w:pPr>
              <w:pStyle w:val="Tabletext"/>
              <w:ind w:left="42"/>
              <w:jc w:val="center"/>
              <w:rPr>
                <w:rFonts w:ascii="Times" w:hAnsi="Times"/>
              </w:rPr>
            </w:pPr>
          </w:p>
        </w:tc>
      </w:tr>
      <w:tr w:rsidR="0052607D" w:rsidRPr="00E95185" w:rsidTr="00562113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52607D" w:rsidRDefault="0052607D" w:rsidP="00562113">
            <w:pPr>
              <w:pStyle w:val="Tabletext"/>
              <w:jc w:val="center"/>
              <w:rPr>
                <w:rFonts w:ascii="Times" w:hAnsi="Times"/>
              </w:rPr>
            </w:pPr>
          </w:p>
        </w:tc>
        <w:tc>
          <w:tcPr>
            <w:tcW w:w="992" w:type="dxa"/>
          </w:tcPr>
          <w:p w:rsidR="0052607D" w:rsidRDefault="0052607D" w:rsidP="00562113">
            <w:pPr>
              <w:pStyle w:val="Tabletext"/>
              <w:ind w:left="41"/>
              <w:jc w:val="center"/>
              <w:rPr>
                <w:rFonts w:ascii="Times" w:hAnsi="Times"/>
              </w:rPr>
            </w:pPr>
          </w:p>
        </w:tc>
        <w:tc>
          <w:tcPr>
            <w:tcW w:w="4536" w:type="dxa"/>
          </w:tcPr>
          <w:p w:rsidR="0052607D" w:rsidRDefault="0052607D" w:rsidP="00562113">
            <w:pPr>
              <w:pStyle w:val="Tabletext"/>
              <w:ind w:left="18"/>
              <w:rPr>
                <w:rFonts w:ascii="Times" w:hAnsi="Times"/>
              </w:rPr>
            </w:pPr>
          </w:p>
        </w:tc>
        <w:tc>
          <w:tcPr>
            <w:tcW w:w="1985" w:type="dxa"/>
          </w:tcPr>
          <w:p w:rsidR="0052607D" w:rsidRDefault="0052607D" w:rsidP="00562113">
            <w:pPr>
              <w:pStyle w:val="Tabletext"/>
              <w:ind w:left="42"/>
              <w:jc w:val="center"/>
              <w:rPr>
                <w:rFonts w:ascii="Times" w:hAnsi="Times"/>
              </w:rPr>
            </w:pPr>
          </w:p>
        </w:tc>
      </w:tr>
      <w:tr w:rsidR="0052607D" w:rsidRPr="00E95185" w:rsidTr="00562113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52607D" w:rsidRDefault="0052607D" w:rsidP="00562113">
            <w:pPr>
              <w:pStyle w:val="Tabletext"/>
              <w:jc w:val="center"/>
              <w:rPr>
                <w:rFonts w:ascii="Times" w:hAnsi="Times"/>
              </w:rPr>
            </w:pPr>
          </w:p>
        </w:tc>
        <w:tc>
          <w:tcPr>
            <w:tcW w:w="992" w:type="dxa"/>
          </w:tcPr>
          <w:p w:rsidR="0052607D" w:rsidRDefault="0052607D" w:rsidP="00562113">
            <w:pPr>
              <w:pStyle w:val="Tabletext"/>
              <w:ind w:left="41"/>
              <w:jc w:val="center"/>
              <w:rPr>
                <w:rFonts w:ascii="Times" w:hAnsi="Times"/>
              </w:rPr>
            </w:pPr>
          </w:p>
        </w:tc>
        <w:tc>
          <w:tcPr>
            <w:tcW w:w="4536" w:type="dxa"/>
          </w:tcPr>
          <w:p w:rsidR="0052607D" w:rsidRDefault="0052607D" w:rsidP="00562113">
            <w:pPr>
              <w:pStyle w:val="Tabletext"/>
              <w:ind w:left="18"/>
              <w:rPr>
                <w:rFonts w:ascii="Times" w:hAnsi="Times"/>
              </w:rPr>
            </w:pPr>
          </w:p>
        </w:tc>
        <w:tc>
          <w:tcPr>
            <w:tcW w:w="1985" w:type="dxa"/>
          </w:tcPr>
          <w:p w:rsidR="0052607D" w:rsidRDefault="0052607D" w:rsidP="00562113">
            <w:pPr>
              <w:pStyle w:val="Tabletext"/>
              <w:ind w:left="42"/>
              <w:jc w:val="center"/>
              <w:rPr>
                <w:rFonts w:ascii="Times" w:hAnsi="Times"/>
              </w:rPr>
            </w:pPr>
          </w:p>
        </w:tc>
      </w:tr>
      <w:tr w:rsidR="0052607D" w:rsidRPr="00E95185" w:rsidTr="00562113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52607D" w:rsidRDefault="0052607D" w:rsidP="00562113">
            <w:pPr>
              <w:pStyle w:val="Tabletext"/>
              <w:jc w:val="center"/>
              <w:rPr>
                <w:rFonts w:ascii="Times" w:hAnsi="Times"/>
              </w:rPr>
            </w:pPr>
          </w:p>
        </w:tc>
        <w:tc>
          <w:tcPr>
            <w:tcW w:w="992" w:type="dxa"/>
          </w:tcPr>
          <w:p w:rsidR="0052607D" w:rsidRDefault="0052607D" w:rsidP="00562113">
            <w:pPr>
              <w:pStyle w:val="Tabletext"/>
              <w:ind w:left="41"/>
              <w:jc w:val="center"/>
              <w:rPr>
                <w:rFonts w:ascii="Times" w:hAnsi="Times"/>
              </w:rPr>
            </w:pPr>
          </w:p>
        </w:tc>
        <w:tc>
          <w:tcPr>
            <w:tcW w:w="4536" w:type="dxa"/>
          </w:tcPr>
          <w:p w:rsidR="0052607D" w:rsidRDefault="0052607D" w:rsidP="00562113">
            <w:pPr>
              <w:pStyle w:val="Tabletext"/>
              <w:ind w:left="18"/>
              <w:rPr>
                <w:rFonts w:ascii="Times" w:hAnsi="Times"/>
              </w:rPr>
            </w:pPr>
          </w:p>
        </w:tc>
        <w:tc>
          <w:tcPr>
            <w:tcW w:w="1985" w:type="dxa"/>
          </w:tcPr>
          <w:p w:rsidR="0052607D" w:rsidRDefault="0052607D" w:rsidP="00562113">
            <w:pPr>
              <w:pStyle w:val="Tabletext"/>
              <w:ind w:left="42"/>
              <w:jc w:val="center"/>
              <w:rPr>
                <w:rFonts w:ascii="Times" w:hAnsi="Times"/>
              </w:rPr>
            </w:pPr>
          </w:p>
        </w:tc>
      </w:tr>
      <w:tr w:rsidR="0052607D" w:rsidRPr="00E95185" w:rsidTr="00562113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52607D" w:rsidRDefault="0052607D" w:rsidP="00562113">
            <w:pPr>
              <w:pStyle w:val="Tabletext"/>
              <w:jc w:val="center"/>
              <w:rPr>
                <w:rFonts w:ascii="Times" w:hAnsi="Times"/>
              </w:rPr>
            </w:pPr>
          </w:p>
        </w:tc>
        <w:tc>
          <w:tcPr>
            <w:tcW w:w="992" w:type="dxa"/>
          </w:tcPr>
          <w:p w:rsidR="0052607D" w:rsidRDefault="0052607D" w:rsidP="00562113">
            <w:pPr>
              <w:pStyle w:val="Tabletext"/>
              <w:ind w:left="41"/>
              <w:jc w:val="center"/>
              <w:rPr>
                <w:rFonts w:ascii="Times" w:hAnsi="Times"/>
              </w:rPr>
            </w:pPr>
          </w:p>
        </w:tc>
        <w:tc>
          <w:tcPr>
            <w:tcW w:w="4536" w:type="dxa"/>
          </w:tcPr>
          <w:p w:rsidR="0052607D" w:rsidRDefault="0052607D" w:rsidP="00562113">
            <w:pPr>
              <w:pStyle w:val="Tabletext"/>
              <w:ind w:left="18"/>
              <w:rPr>
                <w:rFonts w:ascii="Times" w:hAnsi="Times"/>
              </w:rPr>
            </w:pPr>
          </w:p>
        </w:tc>
        <w:tc>
          <w:tcPr>
            <w:tcW w:w="1985" w:type="dxa"/>
          </w:tcPr>
          <w:p w:rsidR="0052607D" w:rsidRDefault="0052607D" w:rsidP="00562113">
            <w:pPr>
              <w:pStyle w:val="Tabletext"/>
              <w:ind w:left="42"/>
              <w:jc w:val="center"/>
              <w:rPr>
                <w:rFonts w:ascii="Times" w:hAnsi="Times"/>
              </w:rPr>
            </w:pPr>
          </w:p>
        </w:tc>
      </w:tr>
      <w:tr w:rsidR="0052607D" w:rsidRPr="00E95185" w:rsidTr="00562113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52607D" w:rsidRDefault="0052607D" w:rsidP="00562113">
            <w:pPr>
              <w:pStyle w:val="Tabletext"/>
              <w:jc w:val="center"/>
              <w:rPr>
                <w:rFonts w:ascii="Times" w:hAnsi="Times"/>
              </w:rPr>
            </w:pPr>
          </w:p>
        </w:tc>
        <w:tc>
          <w:tcPr>
            <w:tcW w:w="992" w:type="dxa"/>
          </w:tcPr>
          <w:p w:rsidR="0052607D" w:rsidRDefault="0052607D" w:rsidP="00562113">
            <w:pPr>
              <w:pStyle w:val="Tabletext"/>
              <w:ind w:left="41"/>
              <w:jc w:val="center"/>
              <w:rPr>
                <w:rFonts w:ascii="Times" w:hAnsi="Times"/>
              </w:rPr>
            </w:pPr>
          </w:p>
        </w:tc>
        <w:tc>
          <w:tcPr>
            <w:tcW w:w="4536" w:type="dxa"/>
          </w:tcPr>
          <w:p w:rsidR="0052607D" w:rsidRDefault="0052607D" w:rsidP="00562113">
            <w:pPr>
              <w:pStyle w:val="Tabletext"/>
              <w:ind w:left="18"/>
              <w:rPr>
                <w:rFonts w:ascii="Times" w:hAnsi="Times"/>
              </w:rPr>
            </w:pPr>
          </w:p>
        </w:tc>
        <w:tc>
          <w:tcPr>
            <w:tcW w:w="1985" w:type="dxa"/>
          </w:tcPr>
          <w:p w:rsidR="0052607D" w:rsidRDefault="0052607D" w:rsidP="00562113">
            <w:pPr>
              <w:pStyle w:val="Tabletext"/>
              <w:ind w:left="42"/>
              <w:jc w:val="center"/>
              <w:rPr>
                <w:rFonts w:ascii="Times" w:hAnsi="Times"/>
              </w:rPr>
            </w:pPr>
          </w:p>
        </w:tc>
      </w:tr>
      <w:tr w:rsidR="0052607D" w:rsidRPr="00E95185" w:rsidTr="00562113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52607D" w:rsidRDefault="0052607D" w:rsidP="00562113">
            <w:pPr>
              <w:pStyle w:val="Tabletext"/>
              <w:jc w:val="center"/>
              <w:rPr>
                <w:rFonts w:ascii="Times" w:hAnsi="Times"/>
              </w:rPr>
            </w:pPr>
          </w:p>
        </w:tc>
        <w:tc>
          <w:tcPr>
            <w:tcW w:w="992" w:type="dxa"/>
          </w:tcPr>
          <w:p w:rsidR="0052607D" w:rsidRDefault="0052607D" w:rsidP="00562113">
            <w:pPr>
              <w:pStyle w:val="Tabletext"/>
              <w:ind w:left="41"/>
              <w:jc w:val="center"/>
              <w:rPr>
                <w:rFonts w:ascii="Times" w:hAnsi="Times"/>
              </w:rPr>
            </w:pPr>
          </w:p>
        </w:tc>
        <w:tc>
          <w:tcPr>
            <w:tcW w:w="4536" w:type="dxa"/>
          </w:tcPr>
          <w:p w:rsidR="0052607D" w:rsidRDefault="0052607D" w:rsidP="00562113">
            <w:pPr>
              <w:pStyle w:val="Tabletext"/>
              <w:ind w:left="18"/>
              <w:rPr>
                <w:rFonts w:ascii="Times" w:hAnsi="Times"/>
              </w:rPr>
            </w:pPr>
          </w:p>
        </w:tc>
        <w:tc>
          <w:tcPr>
            <w:tcW w:w="1985" w:type="dxa"/>
          </w:tcPr>
          <w:p w:rsidR="0052607D" w:rsidRDefault="0052607D" w:rsidP="00562113">
            <w:pPr>
              <w:pStyle w:val="Tabletext"/>
              <w:ind w:left="42"/>
              <w:jc w:val="center"/>
              <w:rPr>
                <w:rFonts w:ascii="Times" w:hAnsi="Times"/>
              </w:rPr>
            </w:pPr>
          </w:p>
        </w:tc>
      </w:tr>
    </w:tbl>
    <w:p w:rsidR="0052607D" w:rsidRDefault="0052607D" w:rsidP="0052607D"/>
    <w:p w:rsidR="0052607D" w:rsidRDefault="0052607D" w:rsidP="0052607D"/>
    <w:p w:rsidR="0052607D" w:rsidRDefault="0052607D" w:rsidP="0052607D"/>
    <w:p w:rsidR="0052607D" w:rsidRDefault="0052607D" w:rsidP="0052607D"/>
    <w:p w:rsidR="0052607D" w:rsidRDefault="0052607D" w:rsidP="0052607D"/>
    <w:p w:rsidR="0052607D" w:rsidRDefault="0052607D" w:rsidP="0052607D"/>
    <w:p w:rsidR="0052607D" w:rsidRDefault="0052607D" w:rsidP="0052607D"/>
    <w:p w:rsidR="0052607D" w:rsidRDefault="0052607D" w:rsidP="0052607D"/>
    <w:p w:rsidR="0052607D" w:rsidRDefault="0052607D" w:rsidP="0052607D"/>
    <w:p w:rsidR="0052607D" w:rsidRDefault="0052607D" w:rsidP="0052607D"/>
    <w:p w:rsidR="0052607D" w:rsidRDefault="0052607D" w:rsidP="0052607D"/>
    <w:p w:rsidR="0052607D" w:rsidRDefault="0052607D" w:rsidP="0052607D"/>
    <w:p w:rsidR="0052607D" w:rsidRDefault="0052607D" w:rsidP="0052607D"/>
    <w:p w:rsidR="0052607D" w:rsidRDefault="0052607D" w:rsidP="0052607D"/>
    <w:p w:rsidR="0052607D" w:rsidRDefault="0052607D" w:rsidP="0052607D"/>
    <w:p w:rsidR="0052607D" w:rsidRDefault="0052607D" w:rsidP="0052607D"/>
    <w:p w:rsidR="0052607D" w:rsidRDefault="0052607D" w:rsidP="0052607D"/>
    <w:p w:rsidR="0052607D" w:rsidRDefault="0052607D" w:rsidP="0052607D"/>
    <w:p w:rsidR="0052607D" w:rsidRPr="00E95185" w:rsidRDefault="0052607D" w:rsidP="0052607D">
      <w:pPr>
        <w:sectPr w:rsidR="0052607D" w:rsidRPr="00E95185"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:rsidR="008A2339" w:rsidRDefault="0058763A">
      <w:pPr>
        <w:pStyle w:val="Ttulo"/>
      </w:pPr>
      <w:r>
        <w:lastRenderedPageBreak/>
        <w:t>Vis</w:t>
      </w:r>
      <w:r w:rsidR="00191E72">
        <w:t>ão</w:t>
      </w:r>
    </w:p>
    <w:p w:rsidR="008A2339" w:rsidRDefault="00191E72">
      <w:pPr>
        <w:pStyle w:val="Cabealho1"/>
      </w:pPr>
      <w:r>
        <w:t>Contexto</w:t>
      </w:r>
    </w:p>
    <w:p w:rsidR="008A2339" w:rsidRDefault="00191E72">
      <w:pPr>
        <w:pStyle w:val="Cabealho2"/>
      </w:pPr>
      <w:r>
        <w:t>Declaração do Problema</w:t>
      </w:r>
    </w:p>
    <w:p w:rsidR="008A2339" w:rsidRDefault="008A2339">
      <w:pPr>
        <w:pStyle w:val="Corpodetexto"/>
      </w:pPr>
    </w:p>
    <w:tbl>
      <w:tblPr>
        <w:tblW w:w="0" w:type="auto"/>
        <w:tblInd w:w="1458" w:type="dxa"/>
        <w:tblLayout w:type="fixed"/>
        <w:tblLook w:val="0000" w:firstRow="0" w:lastRow="0" w:firstColumn="0" w:lastColumn="0" w:noHBand="0" w:noVBand="0"/>
      </w:tblPr>
      <w:tblGrid>
        <w:gridCol w:w="2340"/>
        <w:gridCol w:w="3600"/>
      </w:tblGrid>
      <w:tr w:rsidR="008A2339" w:rsidRPr="00695E4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A2339" w:rsidRDefault="00191E72">
            <w:pPr>
              <w:pStyle w:val="Corpodetexto"/>
              <w:keepNext/>
              <w:ind w:left="72"/>
            </w:pPr>
            <w:r>
              <w:t>O problema</w:t>
            </w:r>
          </w:p>
        </w:tc>
        <w:tc>
          <w:tcPr>
            <w:tcW w:w="36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339" w:rsidRPr="00695E49" w:rsidRDefault="00695E49">
            <w:pPr>
              <w:pStyle w:val="Corpodetexto"/>
              <w:ind w:left="0"/>
            </w:pPr>
            <w:r>
              <w:t>Falta de controle nas finanças.</w:t>
            </w:r>
          </w:p>
        </w:tc>
      </w:tr>
      <w:tr w:rsidR="008A233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A2339" w:rsidRPr="00695E49" w:rsidRDefault="00695E49">
            <w:pPr>
              <w:pStyle w:val="Corpodetexto"/>
              <w:keepNext/>
              <w:ind w:left="72"/>
            </w:pPr>
            <w:r>
              <w:t xml:space="preserve">Afeta 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A2339" w:rsidRDefault="00695E49">
            <w:pPr>
              <w:pStyle w:val="Corpodetexto"/>
              <w:ind w:left="0"/>
            </w:pPr>
            <w:r>
              <w:t>O Cidadão de bem.</w:t>
            </w:r>
          </w:p>
        </w:tc>
      </w:tr>
      <w:tr w:rsidR="008A233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A2339" w:rsidRDefault="00191E72">
            <w:pPr>
              <w:pStyle w:val="Corpodetexto"/>
              <w:keepNext/>
              <w:ind w:left="72"/>
            </w:pPr>
            <w:r>
              <w:t>O impacto do problema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A2339" w:rsidRDefault="00695E49">
            <w:pPr>
              <w:pStyle w:val="Corpodetexto"/>
              <w:ind w:left="0"/>
            </w:pPr>
            <w:r>
              <w:t>Acarreta despesas fora do orçamento.</w:t>
            </w:r>
          </w:p>
          <w:p w:rsidR="00695E49" w:rsidRDefault="00695E49">
            <w:pPr>
              <w:pStyle w:val="Corpodetexto"/>
              <w:ind w:left="0"/>
            </w:pPr>
            <w:r>
              <w:t>Desconforto econômico.</w:t>
            </w:r>
          </w:p>
        </w:tc>
      </w:tr>
      <w:tr w:rsidR="008A2339" w:rsidRPr="00191E72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A2339" w:rsidRPr="00191E72" w:rsidRDefault="00191E72">
            <w:pPr>
              <w:pStyle w:val="Corpodetexto"/>
              <w:ind w:left="72"/>
            </w:pPr>
            <w:r w:rsidRPr="00191E72">
              <w:t>Uma solução de sucesso faria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A2339" w:rsidRPr="00191E72" w:rsidRDefault="00695E49">
            <w:pPr>
              <w:pStyle w:val="Corpodetexto"/>
              <w:ind w:left="0"/>
            </w:pPr>
            <w:r>
              <w:t xml:space="preserve">Organização e controle da finanças dos  usuários, orientando com o que o usúario tem </w:t>
            </w:r>
          </w:p>
        </w:tc>
      </w:tr>
    </w:tbl>
    <w:p w:rsidR="008A2339" w:rsidRPr="00191E72" w:rsidRDefault="00191E72">
      <w:pPr>
        <w:pStyle w:val="Cabealho2"/>
      </w:pPr>
      <w:r w:rsidRPr="00191E72">
        <w:t>Declaração da Solução que o Produto Oferece</w:t>
      </w:r>
    </w:p>
    <w:p w:rsidR="008A2339" w:rsidRPr="00191E72" w:rsidRDefault="008A2339">
      <w:pPr>
        <w:pStyle w:val="Corpodetexto"/>
      </w:pPr>
      <w:r w:rsidRPr="00191E72">
        <w:t xml:space="preserve"> </w:t>
      </w:r>
    </w:p>
    <w:tbl>
      <w:tblPr>
        <w:tblW w:w="0" w:type="auto"/>
        <w:tblInd w:w="1458" w:type="dxa"/>
        <w:tblLayout w:type="fixed"/>
        <w:tblLook w:val="0000" w:firstRow="0" w:lastRow="0" w:firstColumn="0" w:lastColumn="0" w:noHBand="0" w:noVBand="0"/>
      </w:tblPr>
      <w:tblGrid>
        <w:gridCol w:w="2340"/>
        <w:gridCol w:w="3600"/>
      </w:tblGrid>
      <w:tr w:rsidR="008A233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A2339" w:rsidRDefault="00191E72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36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339" w:rsidRDefault="00695E49">
            <w:pPr>
              <w:pStyle w:val="Corpodetexto"/>
              <w:ind w:left="0"/>
            </w:pPr>
            <w:r>
              <w:t>Usuários com interesse em organizar as finanças.</w:t>
            </w:r>
          </w:p>
        </w:tc>
      </w:tr>
      <w:tr w:rsidR="008A233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A2339" w:rsidRDefault="00191E72">
            <w:pPr>
              <w:pStyle w:val="Corpodetexto"/>
              <w:keepNext/>
              <w:ind w:left="72"/>
            </w:pPr>
            <w:r>
              <w:t>O produto é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A2339" w:rsidRDefault="00695E49">
            <w:pPr>
              <w:pStyle w:val="Corpodetexto"/>
              <w:ind w:left="0"/>
            </w:pPr>
            <w:r>
              <w:t xml:space="preserve"> Software finaceiro </w:t>
            </w:r>
          </w:p>
        </w:tc>
      </w:tr>
      <w:tr w:rsidR="008A233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A2339" w:rsidRDefault="00191E72">
            <w:pPr>
              <w:pStyle w:val="Corpodetexto"/>
              <w:keepNext/>
              <w:ind w:left="72"/>
            </w:pPr>
            <w:r>
              <w:t>Que oferece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A2339" w:rsidRDefault="00695E49">
            <w:pPr>
              <w:pStyle w:val="Corpodetexto"/>
              <w:ind w:left="0"/>
            </w:pPr>
            <w:r>
              <w:t xml:space="preserve">Organização e controle de finança </w:t>
            </w:r>
          </w:p>
        </w:tc>
      </w:tr>
    </w:tbl>
    <w:p w:rsidR="008A2339" w:rsidRDefault="00191E72">
      <w:pPr>
        <w:pStyle w:val="Cabealho1"/>
      </w:pPr>
      <w:r>
        <w:t>Descrição dos possíveis usuários</w:t>
      </w:r>
    </w:p>
    <w:p w:rsidR="008A2339" w:rsidRDefault="00191E72">
      <w:pPr>
        <w:pStyle w:val="Cabealho2"/>
        <w:widowControl/>
      </w:pPr>
      <w:r>
        <w:t>Usuários em potencial</w:t>
      </w:r>
    </w:p>
    <w:p w:rsidR="008A2339" w:rsidRDefault="000F48B1" w:rsidP="000F48B1">
      <w:pPr>
        <w:pStyle w:val="Corpodetexto"/>
      </w:pPr>
      <w:r>
        <w:t>L</w:t>
      </w:r>
      <w:r w:rsidR="006B6E68">
        <w:t>íder financeiro</w:t>
      </w:r>
      <w:r>
        <w:t>.</w:t>
      </w:r>
    </w:p>
    <w:p w:rsidR="008A2339" w:rsidRDefault="00191E72">
      <w:pPr>
        <w:pStyle w:val="Cabealho2"/>
        <w:widowControl/>
      </w:pPr>
      <w:r>
        <w:t>Perfil dos possíveis usuários</w:t>
      </w:r>
    </w:p>
    <w:p w:rsidR="008A2339" w:rsidRPr="00D2404D" w:rsidRDefault="006B6E68" w:rsidP="00D2404D">
      <w:pPr>
        <w:pStyle w:val="Corpodetexto"/>
      </w:pPr>
      <w:r>
        <w:t>Líder financeiro familiar ou pessoal.</w:t>
      </w:r>
    </w:p>
    <w:p w:rsidR="008A2339" w:rsidRDefault="00191E72">
      <w:pPr>
        <w:pStyle w:val="Cabealho2"/>
      </w:pPr>
      <w:r>
        <w:t>Ambiente de usuário</w:t>
      </w:r>
    </w:p>
    <w:p w:rsidR="008A2339" w:rsidRPr="00726D45" w:rsidRDefault="006B6E68" w:rsidP="00191E72">
      <w:pPr>
        <w:pStyle w:val="Corpodetexto"/>
        <w:numPr>
          <w:ilvl w:val="0"/>
          <w:numId w:val="2"/>
        </w:numPr>
        <w:tabs>
          <w:tab w:val="left" w:pos="1080"/>
        </w:tabs>
      </w:pPr>
      <w:r>
        <w:t>Em casa, numa loja, no trabalho, etc.</w:t>
      </w:r>
    </w:p>
    <w:p w:rsidR="008A2339" w:rsidRDefault="00726D45">
      <w:pPr>
        <w:pStyle w:val="Cabealho1"/>
      </w:pPr>
      <w:r>
        <w:t>Visão Geral do Produto</w:t>
      </w:r>
    </w:p>
    <w:p w:rsidR="00BB7761" w:rsidRDefault="00BB7761">
      <w:pPr>
        <w:pStyle w:val="Cabealho2"/>
      </w:pPr>
      <w:r>
        <w:t>Classificação do Produto</w:t>
      </w:r>
    </w:p>
    <w:p w:rsidR="00BB7761" w:rsidRPr="00726D45" w:rsidRDefault="000A2CD8" w:rsidP="000A2CD8">
      <w:pPr>
        <w:pStyle w:val="Corpodetexto"/>
      </w:pPr>
      <w:r>
        <w:t>Software de apoio gerêncial.</w:t>
      </w:r>
    </w:p>
    <w:p w:rsidR="008A2339" w:rsidRDefault="00726D45">
      <w:pPr>
        <w:pStyle w:val="Cabealho2"/>
      </w:pPr>
      <w:r>
        <w:t>Perspectiva do Produto</w:t>
      </w:r>
    </w:p>
    <w:p w:rsidR="008A2339" w:rsidRPr="00726D45" w:rsidRDefault="006B6E68">
      <w:pPr>
        <w:pStyle w:val="Corpodetexto"/>
      </w:pPr>
      <w:bookmarkStart w:id="1" w:name="OLE_LINK1"/>
      <w:r>
        <w:t>O usuário conseguirá organizar seus gastos no software, conseguindo assim tem maior controle das suas finanças.</w:t>
      </w:r>
    </w:p>
    <w:bookmarkEnd w:id="1"/>
    <w:p w:rsidR="008A2339" w:rsidRDefault="00CA614C">
      <w:pPr>
        <w:pStyle w:val="Cabealho2"/>
      </w:pPr>
      <w:r>
        <w:t>Lista das</w:t>
      </w:r>
      <w:r w:rsidR="00726D45">
        <w:t xml:space="preserve"> Funcionalidades </w:t>
      </w:r>
      <w:r>
        <w:t>Principais</w:t>
      </w:r>
    </w:p>
    <w:p w:rsidR="008A2339" w:rsidRPr="00726D45" w:rsidRDefault="008A2339" w:rsidP="000A2CD8">
      <w:pPr>
        <w:pStyle w:val="Corpodetexto"/>
        <w:ind w:left="0"/>
        <w:rPr>
          <w:color w:val="000000"/>
        </w:rPr>
      </w:pPr>
    </w:p>
    <w:tbl>
      <w:tblPr>
        <w:tblW w:w="0" w:type="auto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8A2339" w:rsidRPr="00726D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0" w:type="dxa"/>
          </w:tcPr>
          <w:p w:rsidR="008A2339" w:rsidRDefault="00726D45">
            <w:pPr>
              <w:keepNext/>
              <w:ind w:right="7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Funcionalidade</w:t>
            </w:r>
          </w:p>
        </w:tc>
        <w:tc>
          <w:tcPr>
            <w:tcW w:w="3780" w:type="dxa"/>
          </w:tcPr>
          <w:p w:rsidR="008A2339" w:rsidRPr="00726D45" w:rsidRDefault="00726D45">
            <w:pPr>
              <w:ind w:right="144"/>
              <w:rPr>
                <w:b/>
                <w:color w:val="000000"/>
              </w:rPr>
            </w:pPr>
            <w:r w:rsidRPr="00726D45">
              <w:rPr>
                <w:b/>
                <w:color w:val="000000"/>
              </w:rPr>
              <w:t>Vantagem para o usuário alvo</w:t>
            </w:r>
          </w:p>
        </w:tc>
      </w:tr>
      <w:tr w:rsidR="008A2339" w:rsidRPr="00726D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0" w:type="dxa"/>
          </w:tcPr>
          <w:p w:rsidR="008A2339" w:rsidRPr="00726D45" w:rsidRDefault="00AB3DD6">
            <w:pPr>
              <w:keepNext/>
              <w:ind w:right="-14"/>
              <w:rPr>
                <w:color w:val="000000"/>
              </w:rPr>
            </w:pPr>
            <w:r>
              <w:rPr>
                <w:color w:val="000000"/>
              </w:rPr>
              <w:t>Cadastrar Renda</w:t>
            </w:r>
          </w:p>
        </w:tc>
        <w:tc>
          <w:tcPr>
            <w:tcW w:w="3780" w:type="dxa"/>
          </w:tcPr>
          <w:p w:rsidR="008A2339" w:rsidRPr="00726D45" w:rsidRDefault="00AB3DD6">
            <w:pPr>
              <w:ind w:right="144"/>
              <w:rPr>
                <w:color w:val="000000"/>
              </w:rPr>
            </w:pPr>
            <w:r>
              <w:rPr>
                <w:color w:val="000000"/>
              </w:rPr>
              <w:t>Tem controle do que gasta</w:t>
            </w:r>
          </w:p>
        </w:tc>
      </w:tr>
      <w:tr w:rsidR="008A2339" w:rsidRPr="00695E4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0" w:type="dxa"/>
          </w:tcPr>
          <w:p w:rsidR="008A2339" w:rsidRPr="00695E49" w:rsidRDefault="00AB3DD6">
            <w:pPr>
              <w:keepNext/>
              <w:ind w:right="-14"/>
              <w:rPr>
                <w:color w:val="000000"/>
              </w:rPr>
            </w:pPr>
            <w:r>
              <w:rPr>
                <w:color w:val="000000"/>
              </w:rPr>
              <w:t>Verificar saldo</w:t>
            </w:r>
          </w:p>
        </w:tc>
        <w:tc>
          <w:tcPr>
            <w:tcW w:w="3780" w:type="dxa"/>
          </w:tcPr>
          <w:p w:rsidR="00AB3DD6" w:rsidRPr="00695E49" w:rsidRDefault="00AB3DD6">
            <w:pPr>
              <w:ind w:right="144"/>
              <w:rPr>
                <w:color w:val="000000"/>
              </w:rPr>
            </w:pPr>
            <w:r>
              <w:rPr>
                <w:color w:val="000000"/>
              </w:rPr>
              <w:t>Usuário verifica se tem saldo disponível para determinada compra</w:t>
            </w:r>
          </w:p>
        </w:tc>
      </w:tr>
      <w:tr w:rsidR="008A2339" w:rsidRPr="00695E4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0" w:type="dxa"/>
          </w:tcPr>
          <w:p w:rsidR="008A2339" w:rsidRPr="00695E49" w:rsidRDefault="000A2CD8">
            <w:pPr>
              <w:keepNext/>
              <w:ind w:right="-14"/>
              <w:rPr>
                <w:color w:val="000000"/>
              </w:rPr>
            </w:pPr>
            <w:r>
              <w:rPr>
                <w:color w:val="000000"/>
              </w:rPr>
              <w:t>Cá</w:t>
            </w:r>
            <w:r w:rsidR="00AB3DD6">
              <w:rPr>
                <w:color w:val="000000"/>
              </w:rPr>
              <w:t>lculo de economia</w:t>
            </w:r>
          </w:p>
        </w:tc>
        <w:tc>
          <w:tcPr>
            <w:tcW w:w="3780" w:type="dxa"/>
          </w:tcPr>
          <w:p w:rsidR="000A2CD8" w:rsidRPr="00695E49" w:rsidRDefault="000A2CD8">
            <w:pPr>
              <w:ind w:right="144"/>
              <w:rPr>
                <w:color w:val="000000"/>
              </w:rPr>
            </w:pPr>
            <w:r>
              <w:rPr>
                <w:color w:val="000000"/>
              </w:rPr>
              <w:t xml:space="preserve">Faz um calculo que estima quanto o usuário pode gastar pra poder comprir suas metas financeiras </w:t>
            </w:r>
          </w:p>
        </w:tc>
      </w:tr>
    </w:tbl>
    <w:p w:rsidR="008A2339" w:rsidRPr="00695E49" w:rsidRDefault="008A2339">
      <w:pPr>
        <w:pStyle w:val="Corpodetexto"/>
      </w:pPr>
    </w:p>
    <w:p w:rsidR="008A2339" w:rsidRDefault="00726D45">
      <w:pPr>
        <w:pStyle w:val="Cabealho1"/>
      </w:pPr>
      <w:r>
        <w:t>Outros Requisitos do Produto</w:t>
      </w:r>
    </w:p>
    <w:p w:rsidR="008A2339" w:rsidRDefault="002242C7" w:rsidP="000A2CD8">
      <w:pPr>
        <w:pStyle w:val="Cabealho2"/>
      </w:pPr>
      <w:r>
        <w:t>Recursos necessários</w:t>
      </w:r>
      <w:bookmarkStart w:id="2" w:name="_Toc346297793"/>
    </w:p>
    <w:p w:rsidR="000A2CD8" w:rsidRPr="00726D45" w:rsidRDefault="000A2CD8">
      <w:pPr>
        <w:pStyle w:val="Corpodetexto"/>
      </w:pPr>
      <w:r>
        <w:t>Sistema operacional windows 7 ou mais atualizado. Necessário IDE de programação na linguagem Java, recomendável Eclipse ou NetBeans.  Hardware necessário computador pessoal ou aparelho smartphone.Conexão com internet.</w:t>
      </w:r>
    </w:p>
    <w:bookmarkEnd w:id="2"/>
    <w:p w:rsidR="008A2339" w:rsidRDefault="00726D45">
      <w:pPr>
        <w:pStyle w:val="Cabealho2"/>
        <w:widowControl/>
      </w:pPr>
      <w:r>
        <w:t>Requisitos de Desempenho</w:t>
      </w:r>
    </w:p>
    <w:p w:rsidR="008A2339" w:rsidRDefault="00726D45">
      <w:pPr>
        <w:pStyle w:val="Corpodetexto"/>
      </w:pPr>
      <w:r w:rsidRPr="00726D45">
        <w:t xml:space="preserve">Capacidade de comunicação, precisão, tempo de espera, </w:t>
      </w:r>
      <w:r>
        <w:t>número de usuários.</w:t>
      </w:r>
    </w:p>
    <w:p w:rsidR="00D846A8" w:rsidRDefault="00D846A8">
      <w:pPr>
        <w:pStyle w:val="Corpodetexto"/>
      </w:pPr>
      <w:r>
        <w:t>Número máximo de 1 usuário.</w:t>
      </w:r>
    </w:p>
    <w:p w:rsidR="00D846A8" w:rsidRDefault="00D846A8">
      <w:pPr>
        <w:pStyle w:val="Corpodetexto"/>
      </w:pPr>
      <w:r>
        <w:t>O software deverá reposnder no tempo mínimo de 3 segundos e máximo de 10 segundos.</w:t>
      </w:r>
    </w:p>
    <w:p w:rsidR="00D846A8" w:rsidRDefault="00D846A8">
      <w:pPr>
        <w:pStyle w:val="Corpodetexto"/>
      </w:pPr>
    </w:p>
    <w:p w:rsidR="00D846A8" w:rsidRDefault="00D846A8">
      <w:pPr>
        <w:pStyle w:val="Corpodetexto"/>
      </w:pPr>
    </w:p>
    <w:p w:rsidR="00D846A8" w:rsidRPr="00726D45" w:rsidRDefault="00D846A8">
      <w:pPr>
        <w:pStyle w:val="Corpodetexto"/>
      </w:pPr>
    </w:p>
    <w:sectPr w:rsidR="00D846A8" w:rsidRPr="00726D4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38F" w:rsidRDefault="00FD038F">
      <w:r>
        <w:separator/>
      </w:r>
    </w:p>
  </w:endnote>
  <w:endnote w:type="continuationSeparator" w:id="0">
    <w:p w:rsidR="00FD038F" w:rsidRDefault="00FD0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242C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42C7" w:rsidRDefault="006C5E75">
          <w:pPr>
            <w:ind w:right="360"/>
          </w:pPr>
          <w:r>
            <w:t>Livre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42C7" w:rsidRDefault="00D846A8" w:rsidP="00D846A8">
          <w:pPr>
            <w:jc w:val="center"/>
          </w:pPr>
          <w:r>
            <w:t>MG3</w:t>
          </w:r>
          <w:r w:rsidR="002242C7">
            <w:t xml:space="preserve">, </w:t>
          </w:r>
          <w:r w:rsidR="006C5E75">
            <w:t>2016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42C7" w:rsidRDefault="002242C7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90505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2242C7" w:rsidRDefault="002242C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38F" w:rsidRDefault="00FD038F">
      <w:r>
        <w:separator/>
      </w:r>
    </w:p>
  </w:footnote>
  <w:footnote w:type="continuationSeparator" w:id="0">
    <w:p w:rsidR="00FD038F" w:rsidRDefault="00FD03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2C7" w:rsidRDefault="002242C7">
    <w:pPr>
      <w:rPr>
        <w:sz w:val="24"/>
      </w:rPr>
    </w:pPr>
  </w:p>
  <w:p w:rsidR="002242C7" w:rsidRDefault="002242C7">
    <w:pPr>
      <w:pBdr>
        <w:top w:val="single" w:sz="6" w:space="1" w:color="auto"/>
      </w:pBdr>
      <w:rPr>
        <w:sz w:val="24"/>
      </w:rPr>
    </w:pPr>
  </w:p>
  <w:p w:rsidR="002242C7" w:rsidRPr="00695E49" w:rsidRDefault="00D846A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MG3 ( Manager 3)</w:t>
    </w:r>
  </w:p>
  <w:p w:rsidR="002242C7" w:rsidRPr="00D846A8" w:rsidRDefault="00D846A8">
    <w:pPr>
      <w:pBdr>
        <w:bottom w:val="single" w:sz="6" w:space="1" w:color="auto"/>
      </w:pBdr>
      <w:jc w:val="right"/>
      <w:rPr>
        <w:sz w:val="24"/>
        <w:u w:val="single"/>
      </w:rPr>
    </w:pPr>
    <w:r>
      <w:rPr>
        <w:rFonts w:ascii="Arial" w:hAnsi="Arial"/>
        <w:b/>
        <w:sz w:val="24"/>
      </w:rPr>
      <w:t>Equipe:Gabriel Pereira, Igor Leonardo e Rafael Pereira</w:t>
    </w:r>
  </w:p>
  <w:p w:rsidR="002242C7" w:rsidRPr="00695E49" w:rsidRDefault="002242C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2C7" w:rsidRDefault="002242C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9DA7A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9068825C"/>
    <w:lvl w:ilvl="0">
      <w:start w:val="1"/>
      <w:numFmt w:val="decimal"/>
      <w:pStyle w:val="Cabealho1"/>
      <w:lvlText w:val="%1."/>
      <w:legacy w:legacy="1" w:legacySpace="144" w:legacyIndent="0"/>
      <w:lvlJc w:val="left"/>
      <w:rPr>
        <w:lang w:val="pt-BR"/>
      </w:rPr>
    </w:lvl>
    <w:lvl w:ilvl="1">
      <w:start w:val="1"/>
      <w:numFmt w:val="decimal"/>
      <w:pStyle w:val="Cabealho2"/>
      <w:lvlText w:val="%1.%2"/>
      <w:legacy w:legacy="1" w:legacySpace="144" w:legacyIndent="0"/>
      <w:lvlJc w:val="left"/>
      <w:rPr>
        <w:lang w:val="pt-BR"/>
      </w:rPr>
    </w:lvl>
    <w:lvl w:ilvl="2">
      <w:start w:val="1"/>
      <w:numFmt w:val="decimal"/>
      <w:pStyle w:val="Cabealho3"/>
      <w:lvlText w:val="%1.%2.%3"/>
      <w:legacy w:legacy="1" w:legacySpace="144" w:legacyIndent="0"/>
      <w:lvlJc w:val="left"/>
    </w:lvl>
    <w:lvl w:ilvl="3">
      <w:start w:val="1"/>
      <w:numFmt w:val="decimal"/>
      <w:pStyle w:val="Cabealho4"/>
      <w:lvlText w:val="%1.%2.%3.%4"/>
      <w:legacy w:legacy="1" w:legacySpace="144" w:legacyIndent="0"/>
      <w:lvlJc w:val="left"/>
    </w:lvl>
    <w:lvl w:ilvl="4">
      <w:start w:val="1"/>
      <w:numFmt w:val="decimal"/>
      <w:pStyle w:val="Cabealho5"/>
      <w:lvlText w:val="%1.%2.%3.%4.%5"/>
      <w:legacy w:legacy="1" w:legacySpace="144" w:legacyIndent="0"/>
      <w:lvlJc w:val="left"/>
    </w:lvl>
    <w:lvl w:ilvl="5">
      <w:start w:val="1"/>
      <w:numFmt w:val="decimal"/>
      <w:pStyle w:val="Cabealho6"/>
      <w:lvlText w:val="%1.%2.%3.%4.%5.%6"/>
      <w:legacy w:legacy="1" w:legacySpace="144" w:legacyIndent="0"/>
      <w:lvlJc w:val="left"/>
    </w:lvl>
    <w:lvl w:ilvl="6">
      <w:start w:val="1"/>
      <w:numFmt w:val="decimal"/>
      <w:pStyle w:val="Cabealho7"/>
      <w:lvlText w:val="%1.%2.%3.%4.%5.%6.%7"/>
      <w:legacy w:legacy="1" w:legacySpace="144" w:legacyIndent="0"/>
      <w:lvlJc w:val="left"/>
    </w:lvl>
    <w:lvl w:ilvl="7">
      <w:start w:val="1"/>
      <w:numFmt w:val="decimal"/>
      <w:pStyle w:val="Cabealho8"/>
      <w:lvlText w:val="%1.%2.%3.%4.%5.%6.%7.%8"/>
      <w:legacy w:legacy="1" w:legacySpace="144" w:legacyIndent="0"/>
      <w:lvlJc w:val="left"/>
    </w:lvl>
    <w:lvl w:ilvl="8">
      <w:start w:val="1"/>
      <w:numFmt w:val="decimal"/>
      <w:pStyle w:val="Cabealho9"/>
      <w:lvlText w:val="%1.%2.%3.%4.%5.%6.%7.%8.%9"/>
      <w:legacy w:legacy="1" w:legacySpace="144" w:legacyIndent="0"/>
      <w:lvlJc w:val="left"/>
    </w:lvl>
  </w:abstractNum>
  <w:abstractNum w:abstractNumId="2">
    <w:nsid w:val="FFFFFFFE"/>
    <w:multiLevelType w:val="singleLevel"/>
    <w:tmpl w:val="F37A59B2"/>
    <w:lvl w:ilvl="0">
      <w:numFmt w:val="decimal"/>
      <w:lvlText w:val="*"/>
      <w:lvlJc w:val="left"/>
    </w:lvl>
  </w:abstractNum>
  <w:num w:numId="1">
    <w:abstractNumId w:val="1"/>
  </w:num>
  <w:num w:numId="2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  <w:lang w:val="pt-BR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E72"/>
    <w:rsid w:val="000A2CD8"/>
    <w:rsid w:val="000C046A"/>
    <w:rsid w:val="000F48B1"/>
    <w:rsid w:val="00191E72"/>
    <w:rsid w:val="002242C7"/>
    <w:rsid w:val="003654D8"/>
    <w:rsid w:val="0052607D"/>
    <w:rsid w:val="00562113"/>
    <w:rsid w:val="0057262E"/>
    <w:rsid w:val="0058763A"/>
    <w:rsid w:val="00590505"/>
    <w:rsid w:val="005D0B30"/>
    <w:rsid w:val="00695E49"/>
    <w:rsid w:val="006B6E68"/>
    <w:rsid w:val="006C5E75"/>
    <w:rsid w:val="006F407C"/>
    <w:rsid w:val="00726D45"/>
    <w:rsid w:val="008A2339"/>
    <w:rsid w:val="00925B24"/>
    <w:rsid w:val="00AB3DD6"/>
    <w:rsid w:val="00BB7761"/>
    <w:rsid w:val="00CA614C"/>
    <w:rsid w:val="00CE1CC1"/>
    <w:rsid w:val="00D2404D"/>
    <w:rsid w:val="00D846A8"/>
    <w:rsid w:val="00DD5994"/>
    <w:rsid w:val="00EE326E"/>
    <w:rsid w:val="00FD038F"/>
    <w:rsid w:val="00FD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CCE5D55-3300-4FE7-9F88-C6094F3A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line="240" w:lineRule="atLeast"/>
      <w:textAlignment w:val="baseline"/>
    </w:pPr>
    <w:rPr>
      <w:lang w:eastAsia="en-US"/>
    </w:rPr>
  </w:style>
  <w:style w:type="paragraph" w:styleId="Cabealh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Cabealho2">
    <w:name w:val="heading 2"/>
    <w:basedOn w:val="Cabealho1"/>
    <w:next w:val="Normal"/>
    <w:qFormat/>
    <w:pPr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Cabealho4">
    <w:name w:val="heading 4"/>
    <w:basedOn w:val="Cabealh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Cabealh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Cabealh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Cabealh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Tipodeletrapredefinidodopargraf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vanonormal">
    <w:name w:val="Normal Indent"/>
    <w:basedOn w:val="Normal"/>
    <w:pPr>
      <w:ind w:left="900" w:hanging="900"/>
    </w:pPr>
  </w:style>
  <w:style w:type="paragraph" w:styleId="ndice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ndice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ndice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ndice4">
    <w:name w:val="toc 4"/>
    <w:basedOn w:val="Normal"/>
    <w:next w:val="Normal"/>
    <w:semiHidden/>
    <w:pPr>
      <w:ind w:left="600"/>
    </w:pPr>
  </w:style>
  <w:style w:type="paragraph" w:styleId="ndice5">
    <w:name w:val="toc 5"/>
    <w:basedOn w:val="Normal"/>
    <w:next w:val="Normal"/>
    <w:semiHidden/>
    <w:pPr>
      <w:ind w:left="800"/>
    </w:pPr>
  </w:style>
  <w:style w:type="paragraph" w:styleId="ndice6">
    <w:name w:val="toc 6"/>
    <w:basedOn w:val="Normal"/>
    <w:next w:val="Normal"/>
    <w:semiHidden/>
    <w:pPr>
      <w:ind w:left="1000"/>
    </w:pPr>
  </w:style>
  <w:style w:type="paragraph" w:styleId="ndice7">
    <w:name w:val="toc 7"/>
    <w:basedOn w:val="Normal"/>
    <w:next w:val="Normal"/>
    <w:semiHidden/>
    <w:pPr>
      <w:ind w:left="1200"/>
    </w:pPr>
  </w:style>
  <w:style w:type="paragraph" w:styleId="ndice8">
    <w:name w:val="toc 8"/>
    <w:basedOn w:val="Normal"/>
    <w:next w:val="Normal"/>
    <w:semiHidden/>
    <w:pPr>
      <w:ind w:left="1400"/>
    </w:pPr>
  </w:style>
  <w:style w:type="paragraph" w:styleId="ndice9">
    <w:name w:val="toc 9"/>
    <w:basedOn w:val="Normal"/>
    <w:next w:val="Normal"/>
    <w:semiHidden/>
    <w:pPr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TemplateDocumentoVisaoMG3docx</Template>
  <TotalTime>0</TotalTime>
  <Pages>4</Pages>
  <Words>307</Words>
  <Characters>1658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Company Name</Company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Documento de Visão</dc:subject>
  <dc:creator>Liliane Alves Nascimento</dc:creator>
  <cp:keywords/>
  <dc:description/>
  <cp:lastModifiedBy>Aluno</cp:lastModifiedBy>
  <cp:revision>2</cp:revision>
  <cp:lastPrinted>2016-05-02T13:52:00Z</cp:lastPrinted>
  <dcterms:created xsi:type="dcterms:W3CDTF">2016-05-02T13:56:00Z</dcterms:created>
  <dcterms:modified xsi:type="dcterms:W3CDTF">2016-05-02T13:56:00Z</dcterms:modified>
</cp:coreProperties>
</file>